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692" w:rsidRDefault="00D51692" w:rsidP="00D51692">
      <w:pPr>
        <w:pStyle w:val="Ttulo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&lt;Your Game Name Here&gt;</w:t>
      </w: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&lt;</w:t>
      </w:r>
      <w:proofErr w:type="spellStart"/>
      <w:r>
        <w:rPr>
          <w:rFonts w:ascii="Calibri" w:eastAsia="Calibri" w:hAnsi="Calibri" w:cs="Calibri"/>
          <w:sz w:val="26"/>
          <w:szCs w:val="26"/>
        </w:rPr>
        <w:t>Your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Company Logo </w:t>
      </w:r>
      <w:proofErr w:type="spellStart"/>
      <w:r>
        <w:rPr>
          <w:rFonts w:ascii="Calibri" w:eastAsia="Calibri" w:hAnsi="Calibri" w:cs="Calibri"/>
          <w:sz w:val="26"/>
          <w:szCs w:val="26"/>
        </w:rPr>
        <w:t>Here</w:t>
      </w:r>
      <w:proofErr w:type="spellEnd"/>
      <w:r>
        <w:rPr>
          <w:rFonts w:ascii="Calibri" w:eastAsia="Calibri" w:hAnsi="Calibri" w:cs="Calibri"/>
          <w:sz w:val="26"/>
          <w:szCs w:val="26"/>
        </w:rPr>
        <w:t>&gt;</w:t>
      </w: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Revision</w:t>
      </w:r>
      <w:proofErr w:type="spellEnd"/>
      <w:r>
        <w:rPr>
          <w:rFonts w:ascii="Calibri" w:eastAsia="Calibri" w:hAnsi="Calibri" w:cs="Calibri"/>
          <w:sz w:val="26"/>
          <w:szCs w:val="26"/>
        </w:rPr>
        <w:t>: 0.0.</w:t>
      </w:r>
      <w:r>
        <w:rPr>
          <w:sz w:val="26"/>
          <w:szCs w:val="26"/>
        </w:rPr>
        <w:t>1</w:t>
      </w: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GDD </w:t>
      </w:r>
      <w:proofErr w:type="spellStart"/>
      <w:r>
        <w:rPr>
          <w:rFonts w:ascii="Calibri" w:eastAsia="Calibri" w:hAnsi="Calibri" w:cs="Calibri"/>
          <w:sz w:val="26"/>
          <w:szCs w:val="26"/>
        </w:rPr>
        <w:t>Template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Written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by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eastAsia="Calibri" w:hAnsi="Calibri" w:cs="Calibri"/>
          <w:sz w:val="26"/>
          <w:szCs w:val="26"/>
        </w:rPr>
        <w:t>Benjamin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“</w:t>
      </w:r>
      <w:proofErr w:type="spellStart"/>
      <w:r>
        <w:rPr>
          <w:rFonts w:ascii="Calibri" w:eastAsia="Calibri" w:hAnsi="Calibri" w:cs="Calibri"/>
          <w:sz w:val="26"/>
          <w:szCs w:val="26"/>
        </w:rPr>
        <w:t>HeadClot</w:t>
      </w:r>
      <w:proofErr w:type="spellEnd"/>
      <w:r>
        <w:rPr>
          <w:rFonts w:ascii="Calibri" w:eastAsia="Calibri" w:hAnsi="Calibri" w:cs="Calibri"/>
          <w:sz w:val="26"/>
          <w:szCs w:val="26"/>
        </w:rPr>
        <w:t>” Stanley</w:t>
      </w: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Special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thanks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to </w:t>
      </w:r>
      <w:proofErr w:type="spellStart"/>
      <w:r>
        <w:rPr>
          <w:rFonts w:ascii="Calibri" w:eastAsia="Calibri" w:hAnsi="Calibri" w:cs="Calibri"/>
          <w:sz w:val="26"/>
          <w:szCs w:val="26"/>
        </w:rPr>
        <w:t>Alec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Markarian</w:t>
      </w:r>
      <w:proofErr w:type="spellEnd"/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Otherwise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this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would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not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have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happened</w:t>
      </w:r>
      <w:proofErr w:type="spellEnd"/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:rsidR="00D51692" w:rsidRDefault="00D51692" w:rsidP="00D5169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Reformatted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by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: Brandon </w:t>
      </w:r>
      <w:proofErr w:type="spellStart"/>
      <w:r>
        <w:rPr>
          <w:rFonts w:ascii="Calibri" w:eastAsia="Calibri" w:hAnsi="Calibri" w:cs="Calibri"/>
          <w:sz w:val="26"/>
          <w:szCs w:val="26"/>
        </w:rPr>
        <w:t>Fedie</w:t>
      </w:r>
      <w:proofErr w:type="spellEnd"/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9105C6" w:rsidP="009105C6">
      <w:pPr>
        <w:pStyle w:val="Ttulo1"/>
      </w:pPr>
      <w:r>
        <w:lastRenderedPageBreak/>
        <w:t>Información general</w:t>
      </w:r>
    </w:p>
    <w:p w:rsidR="009105C6" w:rsidRDefault="009105C6" w:rsidP="009105C6">
      <w:pPr>
        <w:pStyle w:val="Ttulo2"/>
      </w:pPr>
      <w:r>
        <w:t>Genero</w:t>
      </w:r>
    </w:p>
    <w:p w:rsidR="009105C6" w:rsidRDefault="003F0934" w:rsidP="009105C6">
      <w:pPr>
        <w:pStyle w:val="Ttulo2"/>
      </w:pPr>
      <w:r>
        <w:t>Resumen m</w:t>
      </w:r>
      <w:r w:rsidR="009105C6">
        <w:t>ecánicas</w:t>
      </w:r>
    </w:p>
    <w:p w:rsidR="009105C6" w:rsidRDefault="009105C6" w:rsidP="009105C6">
      <w:pPr>
        <w:pStyle w:val="Ttulo2"/>
      </w:pPr>
      <w:r>
        <w:t>Plataforma objetivo</w:t>
      </w:r>
    </w:p>
    <w:p w:rsidR="009105C6" w:rsidRDefault="009105C6" w:rsidP="009105C6">
      <w:pPr>
        <w:pStyle w:val="Ttulo2"/>
      </w:pPr>
      <w:r>
        <w:t>Monetización</w:t>
      </w:r>
    </w:p>
    <w:p w:rsidR="009105C6" w:rsidRDefault="009105C6" w:rsidP="009105C6">
      <w:pPr>
        <w:pStyle w:val="Ttulo2"/>
      </w:pPr>
      <w:r>
        <w:t xml:space="preserve">Proyecto </w:t>
      </w:r>
    </w:p>
    <w:p w:rsidR="009105C6" w:rsidRDefault="009105C6" w:rsidP="009105C6">
      <w:pPr>
        <w:pStyle w:val="Ttulo3"/>
      </w:pPr>
      <w:r>
        <w:t>Duración</w:t>
      </w:r>
    </w:p>
    <w:p w:rsidR="009105C6" w:rsidRDefault="009105C6" w:rsidP="009105C6">
      <w:pPr>
        <w:pStyle w:val="Ttulo4"/>
      </w:pPr>
      <w:r>
        <w:t>coste</w:t>
      </w:r>
    </w:p>
    <w:p w:rsidR="009105C6" w:rsidRDefault="009105C6" w:rsidP="009105C6">
      <w:pPr>
        <w:pStyle w:val="Ttulo4"/>
      </w:pPr>
      <w:r>
        <w:t>tiempo</w:t>
      </w:r>
    </w:p>
    <w:p w:rsidR="009105C6" w:rsidRDefault="009105C6" w:rsidP="009105C6">
      <w:pPr>
        <w:pStyle w:val="Ttulo3"/>
      </w:pPr>
      <w:r>
        <w:t>Equipo</w:t>
      </w:r>
    </w:p>
    <w:p w:rsidR="009105C6" w:rsidRDefault="009105C6" w:rsidP="009105C6">
      <w:pPr>
        <w:pStyle w:val="Ttulo3"/>
      </w:pPr>
      <w:r>
        <w:t>Otros costes</w:t>
      </w:r>
    </w:p>
    <w:p w:rsidR="009105C6" w:rsidRDefault="009105C6" w:rsidP="009105C6">
      <w:pPr>
        <w:pStyle w:val="Ttulo4"/>
      </w:pPr>
      <w:r>
        <w:t>Licencias</w:t>
      </w:r>
    </w:p>
    <w:p w:rsidR="009105C6" w:rsidRDefault="009105C6" w:rsidP="009105C6">
      <w:pPr>
        <w:pStyle w:val="Ttulo4"/>
      </w:pPr>
      <w:r>
        <w:t>Hardware</w:t>
      </w:r>
    </w:p>
    <w:p w:rsidR="009105C6" w:rsidRDefault="009105C6" w:rsidP="009105C6">
      <w:pPr>
        <w:pStyle w:val="Ttulo3"/>
      </w:pPr>
      <w:r>
        <w:t>Coste total</w:t>
      </w:r>
    </w:p>
    <w:p w:rsidR="009105C6" w:rsidRDefault="009105C6" w:rsidP="003F0934">
      <w:pPr>
        <w:pStyle w:val="Ttulo2"/>
      </w:pPr>
      <w:r>
        <w:t>Influencias</w:t>
      </w:r>
    </w:p>
    <w:p w:rsidR="009105C6" w:rsidRDefault="009105C6" w:rsidP="003F0934">
      <w:pPr>
        <w:pStyle w:val="Ttulo3"/>
      </w:pPr>
      <w:r>
        <w:t>influencia 1:</w:t>
      </w:r>
    </w:p>
    <w:p w:rsidR="009105C6" w:rsidRDefault="009105C6" w:rsidP="003F0934">
      <w:pPr>
        <w:pStyle w:val="Ttulo4"/>
      </w:pPr>
      <w:r>
        <w:t>Medio:</w:t>
      </w:r>
    </w:p>
    <w:p w:rsidR="009105C6" w:rsidRDefault="009105C6" w:rsidP="003F0934">
      <w:pPr>
        <w:pStyle w:val="Ttulo4"/>
      </w:pPr>
      <w:r>
        <w:t>Ex</w:t>
      </w:r>
      <w:r w:rsidR="00B903A7">
        <w:t>plicación:</w:t>
      </w:r>
    </w:p>
    <w:p w:rsidR="00B903A7" w:rsidRDefault="003F0934" w:rsidP="003F0934">
      <w:pPr>
        <w:pStyle w:val="Ttulo2"/>
      </w:pPr>
      <w:r>
        <w:t>Frase resumen</w:t>
      </w:r>
    </w:p>
    <w:p w:rsidR="00B903A7" w:rsidRDefault="00B903A7" w:rsidP="003F0934">
      <w:pPr>
        <w:pStyle w:val="Ttulo2"/>
      </w:pPr>
      <w:r>
        <w:t>Descripción del proyecto</w:t>
      </w:r>
    </w:p>
    <w:p w:rsidR="003F0934" w:rsidRDefault="003F0934" w:rsidP="003F0934">
      <w:pPr>
        <w:pStyle w:val="Ttulo1"/>
      </w:pPr>
      <w:r>
        <w:t>Puntos destacados del proyecto</w:t>
      </w:r>
    </w:p>
    <w:p w:rsidR="003F0934" w:rsidRDefault="003F0934" w:rsidP="003F0934">
      <w:pPr>
        <w:pStyle w:val="Ttulo2"/>
      </w:pPr>
      <w:r>
        <w:t>Mecánicas del juego</w:t>
      </w:r>
    </w:p>
    <w:p w:rsidR="00B903A7" w:rsidRDefault="003F0934" w:rsidP="003F0934">
      <w:pPr>
        <w:pStyle w:val="Ttulo1"/>
      </w:pPr>
      <w:r>
        <w:t xml:space="preserve">Historia y </w:t>
      </w:r>
      <w:proofErr w:type="spellStart"/>
      <w:r>
        <w:t>jugabilidad</w:t>
      </w:r>
      <w:proofErr w:type="spellEnd"/>
    </w:p>
    <w:p w:rsidR="003F0934" w:rsidRDefault="003F0934" w:rsidP="003F0934">
      <w:pPr>
        <w:pStyle w:val="Ttulo2"/>
      </w:pPr>
      <w:r>
        <w:t>Resumen</w:t>
      </w:r>
    </w:p>
    <w:p w:rsidR="003F0934" w:rsidRDefault="003F0934" w:rsidP="003F0934">
      <w:pPr>
        <w:pStyle w:val="Ttulo2"/>
      </w:pPr>
      <w:r>
        <w:t>Historia</w:t>
      </w:r>
    </w:p>
    <w:p w:rsidR="003F0934" w:rsidRDefault="003F0934" w:rsidP="003F0934">
      <w:pPr>
        <w:pStyle w:val="Ttulo2"/>
      </w:pPr>
      <w:proofErr w:type="spellStart"/>
      <w:r>
        <w:t>Jugabilidad</w:t>
      </w:r>
      <w:proofErr w:type="spellEnd"/>
    </w:p>
    <w:p w:rsidR="003F0934" w:rsidRDefault="003F0934" w:rsidP="003F0934">
      <w:pPr>
        <w:pStyle w:val="Ttulo1"/>
      </w:pPr>
      <w:proofErr w:type="spellStart"/>
      <w:r>
        <w:t>Assets</w:t>
      </w:r>
      <w:proofErr w:type="spellEnd"/>
    </w:p>
    <w:p w:rsidR="003F0934" w:rsidRDefault="003F0934" w:rsidP="003F0934">
      <w:pPr>
        <w:pStyle w:val="Ttulo1"/>
      </w:pPr>
      <w:r>
        <w:t>Calendario</w:t>
      </w:r>
    </w:p>
    <w:p w:rsidR="003F0934" w:rsidRDefault="002D4170" w:rsidP="002D4170">
      <w:pPr>
        <w:pStyle w:val="Ttulo2"/>
      </w:pPr>
      <w:r>
        <w:t>Mínimo juego publicable:</w:t>
      </w:r>
    </w:p>
    <w:p w:rsidR="002D4170" w:rsidRDefault="002D4170" w:rsidP="002D4170">
      <w:pPr>
        <w:pStyle w:val="Ttulo3"/>
      </w:pPr>
      <w:r>
        <w:t>Sistema de inventario</w:t>
      </w:r>
    </w:p>
    <w:p w:rsidR="002D4170" w:rsidRDefault="002D4170" w:rsidP="002D4170">
      <w:pPr>
        <w:pStyle w:val="Ttulo3"/>
      </w:pPr>
      <w:r>
        <w:t>Sistema de fabricación</w:t>
      </w:r>
    </w:p>
    <w:p w:rsidR="002D4170" w:rsidRDefault="002D4170" w:rsidP="002D4170">
      <w:pPr>
        <w:pStyle w:val="Ttulo3"/>
      </w:pPr>
      <w:r>
        <w:t>Sistema de viaje</w:t>
      </w:r>
    </w:p>
    <w:p w:rsidR="002D4170" w:rsidRDefault="002D4170" w:rsidP="002D4170">
      <w:pPr>
        <w:pStyle w:val="Ttulo3"/>
      </w:pPr>
      <w:r>
        <w:t>Al menos 4 zonas con 5 mapas cada una</w:t>
      </w:r>
    </w:p>
    <w:p w:rsidR="002D4170" w:rsidRDefault="002D4170" w:rsidP="002D4170">
      <w:pPr>
        <w:pStyle w:val="Ttulo3"/>
      </w:pPr>
      <w:r>
        <w:t>4 Boses finales</w:t>
      </w:r>
    </w:p>
    <w:p w:rsidR="002D4170" w:rsidRDefault="002D4170" w:rsidP="002D4170">
      <w:pPr>
        <w:pStyle w:val="Ttulo3"/>
      </w:pPr>
      <w:r>
        <w:t>7 Enemigos diferentes</w:t>
      </w:r>
    </w:p>
    <w:p w:rsidR="002D4170" w:rsidRDefault="002D4170" w:rsidP="002D4170">
      <w:pPr>
        <w:pStyle w:val="Ttulo3"/>
      </w:pPr>
      <w:r>
        <w:lastRenderedPageBreak/>
        <w:t>Refugio</w:t>
      </w:r>
    </w:p>
    <w:p w:rsidR="002D4170" w:rsidRDefault="002D4170" w:rsidP="002D4170">
      <w:pPr>
        <w:pStyle w:val="Ttulo3"/>
      </w:pPr>
      <w:r>
        <w:t>Modo horda</w:t>
      </w:r>
    </w:p>
    <w:p w:rsidR="00D36815" w:rsidRPr="00D36815" w:rsidRDefault="00D36815" w:rsidP="00D36815">
      <w:bookmarkStart w:id="0" w:name="_GoBack"/>
      <w:bookmarkEnd w:id="0"/>
    </w:p>
    <w:p w:rsidR="00D36815" w:rsidRDefault="00D36815" w:rsidP="00D36815">
      <w:pPr>
        <w:pStyle w:val="Ttulo2"/>
      </w:pPr>
      <w:r>
        <w:t>Segunda fase</w:t>
      </w:r>
    </w:p>
    <w:p w:rsidR="00D36815" w:rsidRDefault="00D36815" w:rsidP="00D36815">
      <w:pPr>
        <w:pStyle w:val="Ttulo3"/>
      </w:pPr>
      <w:r>
        <w:t>Mapas e historia completos</w:t>
      </w:r>
    </w:p>
    <w:p w:rsidR="00D36815" w:rsidRPr="003F0934" w:rsidRDefault="00D36815" w:rsidP="00D36815">
      <w:pPr>
        <w:pStyle w:val="Ttulo3"/>
      </w:pPr>
      <w:r>
        <w:t>Multijugador</w:t>
      </w: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D51692" w:rsidRDefault="00D51692">
      <w:pPr>
        <w:numPr>
          <w:ilvl w:val="0"/>
          <w:numId w:val="0"/>
        </w:numPr>
        <w:jc w:val="left"/>
        <w:rPr>
          <w:sz w:val="56"/>
          <w:szCs w:val="56"/>
        </w:rPr>
      </w:pPr>
    </w:p>
    <w:p w:rsidR="004E7B3A" w:rsidRDefault="004E7B3A">
      <w:pPr>
        <w:numPr>
          <w:ilvl w:val="0"/>
          <w:numId w:val="0"/>
        </w:numPr>
        <w:jc w:val="left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ZSG: </w:t>
      </w:r>
      <w:proofErr w:type="spellStart"/>
      <w:r>
        <w:rPr>
          <w:sz w:val="56"/>
          <w:szCs w:val="56"/>
        </w:rPr>
        <w:t>Zombie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shooter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game</w:t>
      </w:r>
      <w:proofErr w:type="spellEnd"/>
    </w:p>
    <w:p w:rsidR="004E7B3A" w:rsidRDefault="004E7B3A" w:rsidP="004E7B3A">
      <w:pPr>
        <w:pStyle w:val="Ttulo1"/>
      </w:pPr>
      <w:r>
        <w:t>Mapa</w:t>
      </w:r>
    </w:p>
    <w:p w:rsidR="004E7B3A" w:rsidRDefault="004E7B3A" w:rsidP="004E7B3A">
      <w:pPr>
        <w:pStyle w:val="Ttulo1"/>
      </w:pPr>
      <w:r>
        <w:t>Inventario</w:t>
      </w:r>
    </w:p>
    <w:p w:rsidR="004E7B3A" w:rsidRDefault="004E7B3A" w:rsidP="004E7B3A">
      <w:pPr>
        <w:pStyle w:val="Ttulo1"/>
      </w:pPr>
      <w:r>
        <w:t>Combate</w:t>
      </w:r>
    </w:p>
    <w:p w:rsidR="004E7B3A" w:rsidRDefault="004E7B3A" w:rsidP="004E7B3A">
      <w:pPr>
        <w:pStyle w:val="Ttulo1"/>
      </w:pPr>
      <w:r>
        <w:t>Objetos</w:t>
      </w:r>
    </w:p>
    <w:p w:rsidR="004E7B3A" w:rsidRDefault="004E7B3A" w:rsidP="004E7B3A">
      <w:pPr>
        <w:pStyle w:val="Ttulo1"/>
      </w:pPr>
      <w:r>
        <w:t>Enemigos</w:t>
      </w:r>
    </w:p>
    <w:p w:rsidR="004E7B3A" w:rsidRDefault="004E7B3A" w:rsidP="004E7B3A">
      <w:pPr>
        <w:pStyle w:val="Ttulo1"/>
      </w:pPr>
      <w:r>
        <w:t>Fabricación</w:t>
      </w:r>
    </w:p>
    <w:p w:rsidR="004E7B3A" w:rsidRDefault="004E7B3A" w:rsidP="004E7B3A">
      <w:pPr>
        <w:pStyle w:val="Ttulo1"/>
      </w:pPr>
      <w:r>
        <w:t>Refugio</w:t>
      </w:r>
    </w:p>
    <w:p w:rsidR="004E7B3A" w:rsidRDefault="004E7B3A" w:rsidP="004E7B3A">
      <w:r>
        <w:t>Módulos mejorables:</w:t>
      </w:r>
    </w:p>
    <w:p w:rsidR="004E7B3A" w:rsidRDefault="004E7B3A" w:rsidP="004E7B3A">
      <w:r>
        <w:t>Módulos:</w:t>
      </w:r>
    </w:p>
    <w:p w:rsidR="004E7B3A" w:rsidRDefault="004E7B3A" w:rsidP="004E7B3A">
      <w:r>
        <w:t>Banco de trabajo</w:t>
      </w:r>
    </w:p>
    <w:p w:rsidR="004E7B3A" w:rsidRDefault="004E7B3A" w:rsidP="004E7B3A">
      <w:r>
        <w:t>Banco de armas</w:t>
      </w:r>
      <w:r w:rsidR="009129CE">
        <w:t>: Permite fabricar armas, dependiendo del nivel del banco, se podrán poner diferentes mejoras a diferentes niveles.</w:t>
      </w:r>
    </w:p>
    <w:p w:rsidR="004E7B3A" w:rsidRDefault="004E7B3A" w:rsidP="004E7B3A">
      <w:r>
        <w:t>Banco de investigación</w:t>
      </w:r>
    </w:p>
    <w:p w:rsidR="004E7B3A" w:rsidRDefault="004E7B3A" w:rsidP="004E7B3A">
      <w:r>
        <w:t>Almacenamiento</w:t>
      </w:r>
    </w:p>
    <w:p w:rsidR="004E7B3A" w:rsidRDefault="004E7B3A" w:rsidP="004E7B3A">
      <w:r>
        <w:t>Ordenador</w:t>
      </w:r>
    </w:p>
    <w:p w:rsidR="004E7B3A" w:rsidRDefault="004E7B3A" w:rsidP="004E7B3A">
      <w:r>
        <w:t>Mapa: Disponible desde el inicio. Permite acceder entre las zonas de la historia, mejora a mapa de guerra que dará acceso a los niveles de generación procedural.</w:t>
      </w:r>
    </w:p>
    <w:p w:rsidR="004E7B3A" w:rsidRDefault="004E7B3A" w:rsidP="004E7B3A">
      <w:r>
        <w:t>Botiquín: Permitirá fabricar botiquines y mejoras en las estadísticas de salud.</w:t>
      </w:r>
    </w:p>
    <w:p w:rsidR="004E7B3A" w:rsidRDefault="004E7B3A" w:rsidP="004E7B3A">
      <w:r>
        <w:t>Cama</w:t>
      </w:r>
      <w:r w:rsidR="009129CE">
        <w:t xml:space="preserve">: </w:t>
      </w:r>
      <w:proofErr w:type="spellStart"/>
      <w:r w:rsidR="009129CE">
        <w:t>Bonus</w:t>
      </w:r>
      <w:proofErr w:type="spellEnd"/>
      <w:r w:rsidR="009129CE">
        <w:t xml:space="preserve"> por descanso y mejora de estadísticas.</w:t>
      </w:r>
    </w:p>
    <w:p w:rsidR="004E7B3A" w:rsidRDefault="004E7B3A" w:rsidP="004E7B3A">
      <w:r>
        <w:t>Horno</w:t>
      </w:r>
      <w:r w:rsidR="009129CE">
        <w:t>: Permite fundir las armas para recuperar parte de los materiales.</w:t>
      </w:r>
    </w:p>
    <w:p w:rsidR="004E7B3A" w:rsidRDefault="009129CE" w:rsidP="009129CE">
      <w:pPr>
        <w:pStyle w:val="Ttulo2"/>
      </w:pPr>
      <w:r>
        <w:t>Banco de armas:</w:t>
      </w:r>
    </w:p>
    <w:p w:rsidR="009129CE" w:rsidRDefault="009129CE" w:rsidP="009129CE">
      <w:r>
        <w:t>Permite fabricar armas, dependiendo del nivel del banco, se podrán poner diferentes mejoras a diferentes niveles.</w:t>
      </w:r>
    </w:p>
    <w:p w:rsidR="00DF7E4C" w:rsidRDefault="009129CE" w:rsidP="009129CE">
      <w:r>
        <w:t xml:space="preserve">Nivel 1: Armas base, </w:t>
      </w:r>
      <w:r w:rsidR="00DF7E4C">
        <w:t xml:space="preserve">características aleatorias sin </w:t>
      </w:r>
      <w:proofErr w:type="spellStart"/>
      <w:r w:rsidR="00DF7E4C">
        <w:t>bonus</w:t>
      </w:r>
      <w:proofErr w:type="spellEnd"/>
      <w:r w:rsidR="00DF7E4C">
        <w:t xml:space="preserve"> adicionales. </w:t>
      </w:r>
    </w:p>
    <w:p w:rsidR="00DF7E4C" w:rsidRDefault="00DF7E4C" w:rsidP="009129CE">
      <w:r>
        <w:t xml:space="preserve">Nivel 2: Permite distribuir las estadísticas del arma dentro de unos límites para cada </w:t>
      </w:r>
      <w:proofErr w:type="spellStart"/>
      <w:r>
        <w:t>estat</w:t>
      </w:r>
      <w:proofErr w:type="spellEnd"/>
      <w:r>
        <w:t>.</w:t>
      </w:r>
    </w:p>
    <w:p w:rsidR="00DF7E4C" w:rsidRDefault="00DF7E4C" w:rsidP="009129CE">
      <w:r>
        <w:t>Nivel 3: Permite añadir un encantamiento a las armas.</w:t>
      </w:r>
    </w:p>
    <w:p w:rsidR="00DF7E4C" w:rsidRDefault="00DF7E4C" w:rsidP="009129CE">
      <w:r>
        <w:t>Nivel 4: permite añadir dos encantamientos a las armas.</w:t>
      </w:r>
    </w:p>
    <w:p w:rsidR="00DF7E4C" w:rsidRDefault="00DF7E4C" w:rsidP="009129CE">
      <w:r>
        <w:lastRenderedPageBreak/>
        <w:t xml:space="preserve">Sub-módulos </w:t>
      </w:r>
      <w:r w:rsidR="008152F7">
        <w:t>instalables</w:t>
      </w:r>
      <w:r>
        <w:t>:</w:t>
      </w:r>
    </w:p>
    <w:p w:rsidR="008152F7" w:rsidRDefault="008152F7" w:rsidP="009129CE">
      <w:r>
        <w:t>- Equipo de soldadura.</w:t>
      </w:r>
    </w:p>
    <w:p w:rsidR="008152F7" w:rsidRDefault="008152F7" w:rsidP="009129CE">
      <w:r>
        <w:t>- Sierra de corte.</w:t>
      </w:r>
    </w:p>
    <w:p w:rsidR="008152F7" w:rsidRDefault="008152F7" w:rsidP="009129CE">
      <w:r>
        <w:t>- Herramientas de precisión.</w:t>
      </w:r>
    </w:p>
    <w:p w:rsidR="00DF7E4C" w:rsidRDefault="00DF7E4C" w:rsidP="00DF7E4C">
      <w:pPr>
        <w:numPr>
          <w:ilvl w:val="0"/>
          <w:numId w:val="0"/>
        </w:numPr>
      </w:pPr>
    </w:p>
    <w:p w:rsidR="009129CE" w:rsidRPr="009129CE" w:rsidRDefault="009129CE" w:rsidP="009129CE">
      <w:r>
        <w:t xml:space="preserve"> </w:t>
      </w:r>
    </w:p>
    <w:p w:rsidR="004E7B3A" w:rsidRDefault="004E7B3A" w:rsidP="004E7B3A">
      <w:r>
        <w:br w:type="page"/>
      </w:r>
    </w:p>
    <w:p w:rsidR="007769A7" w:rsidRPr="00440910" w:rsidRDefault="004A2E31" w:rsidP="00BC30F7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Título Documento</w:t>
      </w:r>
    </w:p>
    <w:p w:rsidR="007769A7" w:rsidRDefault="004A2E31" w:rsidP="00645B6A">
      <w:pPr>
        <w:pStyle w:val="Ttulo1"/>
      </w:pPr>
      <w:r>
        <w:t>Título 1</w:t>
      </w:r>
    </w:p>
    <w:p w:rsidR="00440910" w:rsidRPr="0099795F" w:rsidRDefault="004A2E31" w:rsidP="001C07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Texto Normal</w:t>
      </w:r>
    </w:p>
    <w:p w:rsidR="0099795F" w:rsidRPr="00803490" w:rsidRDefault="0099795F" w:rsidP="001C07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03490">
        <w:t xml:space="preserve">Cambiar de niveles: </w:t>
      </w:r>
      <w:proofErr w:type="spellStart"/>
      <w:r w:rsidRPr="00803490">
        <w:t>ALT+Shift+Flecha</w:t>
      </w:r>
      <w:proofErr w:type="spellEnd"/>
      <w:r w:rsidRPr="00803490">
        <w:t xml:space="preserve"> </w:t>
      </w:r>
      <w:proofErr w:type="spellStart"/>
      <w:r w:rsidRPr="00803490">
        <w:t>izq</w:t>
      </w:r>
      <w:proofErr w:type="spellEnd"/>
      <w:r w:rsidRPr="00803490">
        <w:t xml:space="preserve"> o derecha.    </w:t>
      </w:r>
    </w:p>
    <w:p w:rsidR="00BC30F7" w:rsidRDefault="004A2E31" w:rsidP="00BC30F7">
      <w:pPr>
        <w:pStyle w:val="Ttulo1"/>
      </w:pPr>
      <w:r>
        <w:t>Título 1</w:t>
      </w:r>
    </w:p>
    <w:p w:rsidR="00BB107B" w:rsidRDefault="004A2E31" w:rsidP="00645B6A">
      <w:pPr>
        <w:pStyle w:val="Ttulo2"/>
      </w:pPr>
      <w:r>
        <w:t>Título 2</w:t>
      </w:r>
    </w:p>
    <w:p w:rsidR="0099795F" w:rsidRDefault="004A2E31" w:rsidP="0099795F">
      <w:pPr>
        <w:pStyle w:val="Ttulo3"/>
      </w:pPr>
      <w:r>
        <w:t>Título 3</w:t>
      </w:r>
    </w:p>
    <w:p w:rsidR="004A2E31" w:rsidRDefault="004A2E31" w:rsidP="00803490">
      <w:pPr>
        <w:pStyle w:val="Ttulo5"/>
      </w:pPr>
    </w:p>
    <w:p w:rsidR="004A2E31" w:rsidRDefault="004A2E31" w:rsidP="004A2E31">
      <w:pPr>
        <w:numPr>
          <w:ilvl w:val="0"/>
          <w:numId w:val="0"/>
        </w:numPr>
        <w:rPr>
          <w:b/>
          <w:u w:val="single"/>
        </w:rPr>
      </w:pPr>
      <w:r w:rsidRPr="00803490">
        <w:rPr>
          <w:b/>
          <w:u w:val="single"/>
        </w:rPr>
        <w:t>Fotos:</w:t>
      </w:r>
    </w:p>
    <w:p w:rsidR="00803490" w:rsidRPr="00803490" w:rsidRDefault="00803490" w:rsidP="004A2E31">
      <w:pPr>
        <w:numPr>
          <w:ilvl w:val="0"/>
          <w:numId w:val="0"/>
        </w:numPr>
        <w:rPr>
          <w:b/>
          <w:u w:val="single"/>
        </w:rPr>
      </w:pPr>
      <w:r>
        <w:t xml:space="preserve">Referencia cruzada: </w:t>
      </w:r>
      <w:r>
        <w:fldChar w:fldCharType="begin"/>
      </w:r>
      <w:r>
        <w:instrText xml:space="preserve"> REF _Ref43636835 \h </w:instrText>
      </w:r>
      <w:r>
        <w:fldChar w:fldCharType="separate"/>
      </w:r>
      <w:r w:rsidR="00CB5915">
        <w:t xml:space="preserve">Fig. </w:t>
      </w:r>
      <w:r w:rsidR="00CB5915">
        <w:rPr>
          <w:noProof/>
        </w:rPr>
        <w:t>9</w:t>
      </w:r>
      <w:r w:rsidR="00CB5915">
        <w:noBreakHyphen/>
      </w:r>
      <w:r w:rsidR="00CB5915">
        <w:rPr>
          <w:noProof/>
        </w:rPr>
        <w:t>1</w:t>
      </w:r>
      <w:r>
        <w:fldChar w:fldCharType="end"/>
      </w:r>
      <w:r>
        <w:t>.</w:t>
      </w:r>
    </w:p>
    <w:p w:rsidR="002B1D2F" w:rsidRDefault="002B1D2F" w:rsidP="002B1D2F">
      <w:pPr>
        <w:keepNext/>
        <w:numPr>
          <w:ilvl w:val="0"/>
          <w:numId w:val="0"/>
        </w:numPr>
        <w:jc w:val="center"/>
      </w:pPr>
      <w:r>
        <w:rPr>
          <w:noProof/>
          <w:lang w:eastAsia="es-ES"/>
        </w:rPr>
        <w:drawing>
          <wp:inline distT="0" distB="0" distL="0" distR="0" wp14:anchorId="058DFC5E" wp14:editId="33175986">
            <wp:extent cx="1447800" cy="144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ternhemisphere_geos_2019246_lr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Default="002B1D2F" w:rsidP="00803490">
      <w:pPr>
        <w:pStyle w:val="Descripcin"/>
        <w:jc w:val="center"/>
      </w:pPr>
      <w:bookmarkStart w:id="1" w:name="_Ref43636835"/>
      <w:bookmarkStart w:id="2" w:name="_Ref43636788"/>
      <w:r>
        <w:t xml:space="preserve">Fig. </w:t>
      </w:r>
      <w:r w:rsidR="008152F7">
        <w:rPr>
          <w:noProof/>
        </w:rPr>
        <w:fldChar w:fldCharType="begin"/>
      </w:r>
      <w:r w:rsidR="008152F7">
        <w:rPr>
          <w:noProof/>
        </w:rPr>
        <w:instrText xml:space="preserve"> STYLEREF 1 \s </w:instrText>
      </w:r>
      <w:r w:rsidR="008152F7">
        <w:rPr>
          <w:noProof/>
        </w:rPr>
        <w:fldChar w:fldCharType="separate"/>
      </w:r>
      <w:r w:rsidR="00CB5915">
        <w:rPr>
          <w:noProof/>
        </w:rPr>
        <w:t>9</w:t>
      </w:r>
      <w:r w:rsidR="008152F7">
        <w:rPr>
          <w:noProof/>
        </w:rPr>
        <w:fldChar w:fldCharType="end"/>
      </w:r>
      <w:r>
        <w:noBreakHyphen/>
      </w:r>
      <w:r w:rsidR="008152F7">
        <w:rPr>
          <w:noProof/>
        </w:rPr>
        <w:fldChar w:fldCharType="begin"/>
      </w:r>
      <w:r w:rsidR="008152F7">
        <w:rPr>
          <w:noProof/>
        </w:rPr>
        <w:instrText xml:space="preserve"> SEQ Fig. \* ARABIC \s 1 </w:instrText>
      </w:r>
      <w:r w:rsidR="008152F7">
        <w:rPr>
          <w:noProof/>
        </w:rPr>
        <w:fldChar w:fldCharType="separate"/>
      </w:r>
      <w:r w:rsidR="00CB5915">
        <w:rPr>
          <w:noProof/>
        </w:rPr>
        <w:t>1</w:t>
      </w:r>
      <w:r w:rsidR="008152F7">
        <w:rPr>
          <w:noProof/>
        </w:rPr>
        <w:fldChar w:fldCharType="end"/>
      </w:r>
      <w:bookmarkEnd w:id="1"/>
      <w:r>
        <w:t xml:space="preserve"> Texto.</w:t>
      </w:r>
      <w:bookmarkEnd w:id="2"/>
    </w:p>
    <w:p w:rsidR="00803490" w:rsidRDefault="004A2E31" w:rsidP="00803490">
      <w:pPr>
        <w:numPr>
          <w:ilvl w:val="0"/>
          <w:numId w:val="0"/>
        </w:numPr>
        <w:rPr>
          <w:b/>
          <w:u w:val="single"/>
        </w:rPr>
      </w:pPr>
      <w:r w:rsidRPr="00803490">
        <w:rPr>
          <w:b/>
          <w:u w:val="single"/>
        </w:rPr>
        <w:t>Tablas:</w:t>
      </w:r>
    </w:p>
    <w:p w:rsidR="004A2E31" w:rsidRPr="00803490" w:rsidRDefault="00803490" w:rsidP="00803490">
      <w:pPr>
        <w:numPr>
          <w:ilvl w:val="0"/>
          <w:numId w:val="0"/>
        </w:numPr>
        <w:rPr>
          <w:b/>
          <w:u w:val="single"/>
        </w:rPr>
      </w:pPr>
      <w:r>
        <w:t xml:space="preserve">Referencia cruzada: </w:t>
      </w:r>
      <w:r>
        <w:fldChar w:fldCharType="begin"/>
      </w:r>
      <w:r>
        <w:instrText xml:space="preserve"> REF _Ref43637004 \h </w:instrText>
      </w:r>
      <w:r>
        <w:fldChar w:fldCharType="separate"/>
      </w:r>
      <w:r w:rsidR="00CB5915">
        <w:t xml:space="preserve">Tabla </w:t>
      </w:r>
      <w:r w:rsidR="00CB5915">
        <w:rPr>
          <w:noProof/>
        </w:rPr>
        <w:t>9</w:t>
      </w:r>
      <w:r w:rsidR="00CB5915">
        <w:noBreakHyphen/>
      </w:r>
      <w:r w:rsidR="00CB5915">
        <w:rPr>
          <w:noProof/>
        </w:rPr>
        <w:t>1</w:t>
      </w:r>
      <w:r>
        <w:fldChar w:fldCharType="end"/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B1D2F" w:rsidRPr="00803490" w:rsidTr="002B1D2F">
        <w:tc>
          <w:tcPr>
            <w:tcW w:w="2831" w:type="dxa"/>
          </w:tcPr>
          <w:p w:rsidR="002B1D2F" w:rsidRPr="00803490" w:rsidRDefault="002B1D2F" w:rsidP="002B1D2F">
            <w:pPr>
              <w:numPr>
                <w:ilvl w:val="0"/>
                <w:numId w:val="0"/>
              </w:numPr>
            </w:pPr>
          </w:p>
        </w:tc>
        <w:tc>
          <w:tcPr>
            <w:tcW w:w="2831" w:type="dxa"/>
          </w:tcPr>
          <w:p w:rsidR="002B1D2F" w:rsidRPr="00803490" w:rsidRDefault="002B1D2F" w:rsidP="004A2E31">
            <w:pPr>
              <w:numPr>
                <w:ilvl w:val="0"/>
                <w:numId w:val="0"/>
              </w:numPr>
            </w:pPr>
          </w:p>
        </w:tc>
        <w:tc>
          <w:tcPr>
            <w:tcW w:w="2832" w:type="dxa"/>
          </w:tcPr>
          <w:p w:rsidR="002B1D2F" w:rsidRPr="00803490" w:rsidRDefault="002B1D2F" w:rsidP="004A2E31">
            <w:pPr>
              <w:numPr>
                <w:ilvl w:val="0"/>
                <w:numId w:val="0"/>
              </w:numPr>
            </w:pPr>
          </w:p>
        </w:tc>
      </w:tr>
      <w:tr w:rsidR="002B1D2F" w:rsidRPr="00803490" w:rsidTr="002B1D2F">
        <w:tc>
          <w:tcPr>
            <w:tcW w:w="2831" w:type="dxa"/>
          </w:tcPr>
          <w:p w:rsidR="002B1D2F" w:rsidRPr="00803490" w:rsidRDefault="002B1D2F" w:rsidP="004A2E31">
            <w:pPr>
              <w:numPr>
                <w:ilvl w:val="0"/>
                <w:numId w:val="0"/>
              </w:numPr>
            </w:pPr>
          </w:p>
        </w:tc>
        <w:tc>
          <w:tcPr>
            <w:tcW w:w="2831" w:type="dxa"/>
          </w:tcPr>
          <w:p w:rsidR="002B1D2F" w:rsidRPr="00803490" w:rsidRDefault="002B1D2F" w:rsidP="004A2E31">
            <w:pPr>
              <w:numPr>
                <w:ilvl w:val="0"/>
                <w:numId w:val="0"/>
              </w:numPr>
            </w:pPr>
          </w:p>
        </w:tc>
        <w:tc>
          <w:tcPr>
            <w:tcW w:w="2832" w:type="dxa"/>
          </w:tcPr>
          <w:p w:rsidR="002B1D2F" w:rsidRPr="00803490" w:rsidRDefault="002B1D2F" w:rsidP="00803490">
            <w:pPr>
              <w:keepNext/>
              <w:numPr>
                <w:ilvl w:val="0"/>
                <w:numId w:val="0"/>
              </w:numPr>
            </w:pPr>
          </w:p>
        </w:tc>
      </w:tr>
    </w:tbl>
    <w:p w:rsidR="00803490" w:rsidRPr="00803490" w:rsidRDefault="00803490" w:rsidP="00803490">
      <w:pPr>
        <w:pStyle w:val="Descripcin"/>
        <w:jc w:val="center"/>
      </w:pPr>
      <w:bookmarkStart w:id="3" w:name="_Ref43637004"/>
      <w:r>
        <w:t xml:space="preserve">Tabla </w:t>
      </w:r>
      <w:r w:rsidR="008152F7">
        <w:rPr>
          <w:noProof/>
        </w:rPr>
        <w:fldChar w:fldCharType="begin"/>
      </w:r>
      <w:r w:rsidR="008152F7">
        <w:rPr>
          <w:noProof/>
        </w:rPr>
        <w:instrText xml:space="preserve"> STYLEREF 1 \s </w:instrText>
      </w:r>
      <w:r w:rsidR="008152F7">
        <w:rPr>
          <w:noProof/>
        </w:rPr>
        <w:fldChar w:fldCharType="separate"/>
      </w:r>
      <w:r w:rsidR="00CB5915">
        <w:rPr>
          <w:noProof/>
        </w:rPr>
        <w:t>9</w:t>
      </w:r>
      <w:r w:rsidR="008152F7">
        <w:rPr>
          <w:noProof/>
        </w:rPr>
        <w:fldChar w:fldCharType="end"/>
      </w:r>
      <w:r>
        <w:noBreakHyphen/>
      </w:r>
      <w:r w:rsidR="008152F7">
        <w:rPr>
          <w:noProof/>
        </w:rPr>
        <w:fldChar w:fldCharType="begin"/>
      </w:r>
      <w:r w:rsidR="008152F7">
        <w:rPr>
          <w:noProof/>
        </w:rPr>
        <w:instrText xml:space="preserve"> SEQ Tabla \* ARABIC \s 1 </w:instrText>
      </w:r>
      <w:r w:rsidR="008152F7">
        <w:rPr>
          <w:noProof/>
        </w:rPr>
        <w:fldChar w:fldCharType="separate"/>
      </w:r>
      <w:r w:rsidR="00CB5915">
        <w:rPr>
          <w:noProof/>
        </w:rPr>
        <w:t>1</w:t>
      </w:r>
      <w:r w:rsidR="008152F7">
        <w:rPr>
          <w:noProof/>
        </w:rPr>
        <w:fldChar w:fldCharType="end"/>
      </w:r>
      <w:bookmarkEnd w:id="3"/>
    </w:p>
    <w:p w:rsidR="00803490" w:rsidRPr="00803490" w:rsidRDefault="00803490" w:rsidP="004A2E31">
      <w:pPr>
        <w:numPr>
          <w:ilvl w:val="0"/>
          <w:numId w:val="0"/>
        </w:numPr>
        <w:rPr>
          <w:b/>
          <w:u w:val="single"/>
        </w:rPr>
      </w:pPr>
      <w:r w:rsidRPr="00803490">
        <w:rPr>
          <w:b/>
          <w:u w:val="single"/>
        </w:rPr>
        <w:t>Formulas:</w:t>
      </w:r>
    </w:p>
    <w:p w:rsidR="00803490" w:rsidRDefault="00803490" w:rsidP="004A2E31">
      <w:pPr>
        <w:numPr>
          <w:ilvl w:val="0"/>
          <w:numId w:val="0"/>
        </w:numPr>
      </w:pPr>
      <w:r w:rsidRPr="00803490">
        <w:t xml:space="preserve">Referencia cruzada: </w:t>
      </w:r>
      <w:proofErr w:type="spellStart"/>
      <w:r w:rsidRPr="00803490">
        <w:t>Eq</w:t>
      </w:r>
      <w:proofErr w:type="spellEnd"/>
      <w:r w:rsidRPr="00803490">
        <w:t xml:space="preserve">. </w:t>
      </w:r>
      <w:r>
        <w:fldChar w:fldCharType="begin"/>
      </w:r>
      <w:r w:rsidRPr="00803490">
        <w:instrText xml:space="preserve"> REF _Ref41759733 \h </w:instrText>
      </w:r>
      <w:r>
        <w:fldChar w:fldCharType="separate"/>
      </w:r>
      <w:r w:rsidR="00CB5915" w:rsidRPr="008048C1">
        <w:t>(</w:t>
      </w:r>
      <w:r w:rsidR="00CB5915">
        <w:rPr>
          <w:i/>
          <w:iCs/>
          <w:noProof/>
        </w:rPr>
        <w:t>9</w:t>
      </w:r>
      <w:r w:rsidR="00CB5915" w:rsidRPr="008048C1">
        <w:noBreakHyphen/>
      </w:r>
      <w:r w:rsidR="00CB5915">
        <w:rPr>
          <w:i/>
          <w:iCs/>
          <w:noProof/>
        </w:rPr>
        <w:t>1</w:t>
      </w:r>
      <w:r w:rsidR="00CB5915" w:rsidRPr="008048C1">
        <w:t>)</w:t>
      </w:r>
      <w:r>
        <w:fldChar w:fldCharType="end"/>
      </w:r>
      <w: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981"/>
      </w:tblGrid>
      <w:tr w:rsidR="00803490" w:rsidTr="00B429D7">
        <w:trPr>
          <w:trHeight w:val="983"/>
        </w:trPr>
        <w:tc>
          <w:tcPr>
            <w:tcW w:w="7513" w:type="dxa"/>
            <w:vAlign w:val="center"/>
          </w:tcPr>
          <w:p w:rsidR="00803490" w:rsidRDefault="00803490" w:rsidP="00B429D7">
            <w:pPr>
              <w:numPr>
                <w:ilvl w:val="0"/>
                <w:numId w:val="0"/>
              </w:num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CropMature=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DailyMature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1" w:type="dxa"/>
            <w:vAlign w:val="center"/>
          </w:tcPr>
          <w:p w:rsidR="00803490" w:rsidRPr="008048C1" w:rsidRDefault="00803490" w:rsidP="00803490">
            <w:pPr>
              <w:pStyle w:val="Descripcin"/>
              <w:numPr>
                <w:ilvl w:val="3"/>
                <w:numId w:val="10"/>
              </w:numPr>
              <w:spacing w:before="240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bookmarkStart w:id="4" w:name="_Ref41759733"/>
            <w:r w:rsidRPr="008048C1">
              <w:rPr>
                <w:i w:val="0"/>
                <w:iCs w:val="0"/>
                <w:color w:val="auto"/>
                <w:sz w:val="22"/>
                <w:szCs w:val="22"/>
              </w:rPr>
              <w:t>(</w:t>
            </w:r>
            <w:r w:rsidRPr="008048C1">
              <w:rPr>
                <w:i w:val="0"/>
                <w:iCs w:val="0"/>
                <w:color w:val="auto"/>
                <w:sz w:val="22"/>
                <w:szCs w:val="22"/>
              </w:rPr>
              <w:fldChar w:fldCharType="begin"/>
            </w:r>
            <w:r w:rsidRPr="008048C1">
              <w:rPr>
                <w:i w:val="0"/>
                <w:iCs w:val="0"/>
                <w:color w:val="auto"/>
                <w:sz w:val="22"/>
                <w:szCs w:val="22"/>
              </w:rPr>
              <w:instrText xml:space="preserve"> STYLEREF 1 \s </w:instrText>
            </w:r>
            <w:r w:rsidRPr="008048C1">
              <w:rPr>
                <w:i w:val="0"/>
                <w:iCs w:val="0"/>
                <w:color w:val="auto"/>
                <w:sz w:val="22"/>
                <w:szCs w:val="22"/>
              </w:rPr>
              <w:fldChar w:fldCharType="separate"/>
            </w:r>
            <w:r w:rsidR="00CB5915">
              <w:rPr>
                <w:i w:val="0"/>
                <w:iCs w:val="0"/>
                <w:noProof/>
                <w:color w:val="auto"/>
                <w:sz w:val="22"/>
                <w:szCs w:val="22"/>
              </w:rPr>
              <w:t>9</w:t>
            </w:r>
            <w:r w:rsidRPr="008048C1">
              <w:rPr>
                <w:i w:val="0"/>
                <w:iCs w:val="0"/>
                <w:color w:val="auto"/>
                <w:sz w:val="22"/>
                <w:szCs w:val="22"/>
              </w:rPr>
              <w:fldChar w:fldCharType="end"/>
            </w:r>
            <w:r w:rsidRPr="008048C1">
              <w:rPr>
                <w:i w:val="0"/>
                <w:iCs w:val="0"/>
                <w:color w:val="auto"/>
                <w:sz w:val="22"/>
                <w:szCs w:val="22"/>
              </w:rPr>
              <w:noBreakHyphen/>
            </w:r>
            <w:r w:rsidRPr="008048C1">
              <w:rPr>
                <w:i w:val="0"/>
                <w:iCs w:val="0"/>
                <w:color w:val="auto"/>
                <w:sz w:val="22"/>
                <w:szCs w:val="22"/>
              </w:rPr>
              <w:fldChar w:fldCharType="begin"/>
            </w:r>
            <w:r w:rsidRPr="008048C1">
              <w:rPr>
                <w:i w:val="0"/>
                <w:iCs w:val="0"/>
                <w:color w:val="auto"/>
                <w:sz w:val="22"/>
                <w:szCs w:val="22"/>
              </w:rPr>
              <w:instrText xml:space="preserve"> SEQ ( \* ARABIC \s 1 </w:instrText>
            </w:r>
            <w:r w:rsidRPr="008048C1">
              <w:rPr>
                <w:i w:val="0"/>
                <w:iCs w:val="0"/>
                <w:color w:val="auto"/>
                <w:sz w:val="22"/>
                <w:szCs w:val="22"/>
              </w:rPr>
              <w:fldChar w:fldCharType="separate"/>
            </w:r>
            <w:r w:rsidR="00CB5915">
              <w:rPr>
                <w:i w:val="0"/>
                <w:iCs w:val="0"/>
                <w:noProof/>
                <w:color w:val="auto"/>
                <w:sz w:val="22"/>
                <w:szCs w:val="22"/>
              </w:rPr>
              <w:t>1</w:t>
            </w:r>
            <w:r w:rsidRPr="008048C1">
              <w:rPr>
                <w:i w:val="0"/>
                <w:iCs w:val="0"/>
                <w:color w:val="auto"/>
                <w:sz w:val="22"/>
                <w:szCs w:val="22"/>
              </w:rPr>
              <w:fldChar w:fldCharType="end"/>
            </w:r>
            <w:r w:rsidRPr="008048C1">
              <w:rPr>
                <w:i w:val="0"/>
                <w:iCs w:val="0"/>
                <w:color w:val="auto"/>
                <w:sz w:val="22"/>
                <w:szCs w:val="22"/>
              </w:rPr>
              <w:t>)</w:t>
            </w:r>
            <w:bookmarkEnd w:id="4"/>
          </w:p>
        </w:tc>
      </w:tr>
    </w:tbl>
    <w:p w:rsidR="00803490" w:rsidRDefault="00803490" w:rsidP="004A2E31">
      <w:pPr>
        <w:numPr>
          <w:ilvl w:val="0"/>
          <w:numId w:val="0"/>
        </w:numPr>
      </w:pPr>
    </w:p>
    <w:p w:rsidR="004A2E31" w:rsidRPr="00803490" w:rsidRDefault="004A2E31" w:rsidP="004A2E31">
      <w:pPr>
        <w:numPr>
          <w:ilvl w:val="0"/>
          <w:numId w:val="0"/>
        </w:numPr>
        <w:rPr>
          <w:b/>
          <w:u w:val="single"/>
        </w:rPr>
      </w:pPr>
      <w:r w:rsidRPr="00803490">
        <w:rPr>
          <w:b/>
          <w:u w:val="single"/>
        </w:rPr>
        <w:t>Bibliografía:</w:t>
      </w:r>
    </w:p>
    <w:p w:rsidR="002B1D2F" w:rsidRDefault="002B1D2F" w:rsidP="004A2E31">
      <w:pPr>
        <w:numPr>
          <w:ilvl w:val="0"/>
          <w:numId w:val="0"/>
        </w:numPr>
      </w:pPr>
    </w:p>
    <w:p w:rsidR="002B1D2F" w:rsidRDefault="002B1D2F" w:rsidP="004A2E31">
      <w:pPr>
        <w:numPr>
          <w:ilvl w:val="0"/>
          <w:numId w:val="0"/>
        </w:numPr>
      </w:pPr>
    </w:p>
    <w:p w:rsidR="004A2E31" w:rsidRPr="004A2E31" w:rsidRDefault="004A2E31" w:rsidP="004A2E31">
      <w:pPr>
        <w:numPr>
          <w:ilvl w:val="0"/>
          <w:numId w:val="0"/>
        </w:numPr>
      </w:pPr>
    </w:p>
    <w:sectPr w:rsidR="004A2E31" w:rsidRPr="004A2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83E02"/>
    <w:multiLevelType w:val="hybridMultilevel"/>
    <w:tmpl w:val="E80EF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652CE"/>
    <w:multiLevelType w:val="hybridMultilevel"/>
    <w:tmpl w:val="D960D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714ED"/>
    <w:multiLevelType w:val="multilevel"/>
    <w:tmpl w:val="4914D3EC"/>
    <w:lvl w:ilvl="0">
      <w:start w:val="1"/>
      <w:numFmt w:val="decimal"/>
      <w:suff w:val="space"/>
      <w:lvlText w:val="%1 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680" w:firstLine="4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F05A57"/>
    <w:multiLevelType w:val="multilevel"/>
    <w:tmpl w:val="99EECD52"/>
    <w:lvl w:ilvl="0">
      <w:start w:val="1"/>
      <w:numFmt w:val="decimal"/>
      <w:suff w:val="space"/>
      <w:lvlText w:val="%1 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 "/>
      <w:lvlJc w:val="left"/>
      <w:pPr>
        <w:tabs>
          <w:tab w:val="num" w:pos="720"/>
        </w:tabs>
        <w:ind w:left="680" w:firstLine="4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0C71D63"/>
    <w:multiLevelType w:val="multilevel"/>
    <w:tmpl w:val="E80EF9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9DE"/>
    <w:multiLevelType w:val="multilevel"/>
    <w:tmpl w:val="F962EAF4"/>
    <w:lvl w:ilvl="0">
      <w:start w:val="1"/>
      <w:numFmt w:val="decimal"/>
      <w:suff w:val="space"/>
      <w:lvlText w:val="%1 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680" w:firstLine="40"/>
      </w:pPr>
      <w:rPr>
        <w:rFonts w:ascii="Symbol" w:hAnsi="Symbol" w:hint="default"/>
      </w:rPr>
    </w:lvl>
    <w:lvl w:ilvl="3">
      <w:start w:val="1"/>
      <w:numFmt w:val="none"/>
      <w:pStyle w:val="Normal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E99595A"/>
    <w:multiLevelType w:val="multilevel"/>
    <w:tmpl w:val="2EE8E6CC"/>
    <w:lvl w:ilvl="0">
      <w:start w:val="1"/>
      <w:numFmt w:val="decimal"/>
      <w:suff w:val="space"/>
      <w:lvlText w:val="%1 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680" w:firstLine="40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8EF5772"/>
    <w:multiLevelType w:val="hybridMultilevel"/>
    <w:tmpl w:val="220C6DAA"/>
    <w:lvl w:ilvl="0" w:tplc="410E4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227FC"/>
    <w:multiLevelType w:val="multilevel"/>
    <w:tmpl w:val="FDF0838E"/>
    <w:lvl w:ilvl="0">
      <w:start w:val="1"/>
      <w:numFmt w:val="decimal"/>
      <w:pStyle w:val="Ttulo1"/>
      <w:suff w:val="space"/>
      <w:lvlText w:val="%1 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Ttulo2"/>
      <w:suff w:val="space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 "/>
      <w:lvlJc w:val="left"/>
      <w:pPr>
        <w:tabs>
          <w:tab w:val="num" w:pos="720"/>
        </w:tabs>
        <w:ind w:left="680" w:firstLine="40"/>
      </w:pPr>
      <w:rPr>
        <w:rFonts w:hint="default"/>
      </w:rPr>
    </w:lvl>
    <w:lvl w:ilvl="3">
      <w:start w:val="1"/>
      <w:numFmt w:val="bullet"/>
      <w:pStyle w:val="Ttulo3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3346A3F"/>
    <w:multiLevelType w:val="multilevel"/>
    <w:tmpl w:val="A4D0637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5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15"/>
    <w:rsid w:val="002419F0"/>
    <w:rsid w:val="002741C0"/>
    <w:rsid w:val="002B1D2F"/>
    <w:rsid w:val="002D4170"/>
    <w:rsid w:val="003B679B"/>
    <w:rsid w:val="003D42D9"/>
    <w:rsid w:val="003F0934"/>
    <w:rsid w:val="00430DC8"/>
    <w:rsid w:val="00440910"/>
    <w:rsid w:val="0049757A"/>
    <w:rsid w:val="004A2E31"/>
    <w:rsid w:val="004E7B3A"/>
    <w:rsid w:val="006308B7"/>
    <w:rsid w:val="00631E2D"/>
    <w:rsid w:val="00644BFC"/>
    <w:rsid w:val="00645B6A"/>
    <w:rsid w:val="007769A7"/>
    <w:rsid w:val="00803490"/>
    <w:rsid w:val="008152F7"/>
    <w:rsid w:val="009105C6"/>
    <w:rsid w:val="009129CE"/>
    <w:rsid w:val="00942B85"/>
    <w:rsid w:val="0099795F"/>
    <w:rsid w:val="009C626C"/>
    <w:rsid w:val="00B63DCC"/>
    <w:rsid w:val="00B903A7"/>
    <w:rsid w:val="00BB107B"/>
    <w:rsid w:val="00BC30F7"/>
    <w:rsid w:val="00BD495E"/>
    <w:rsid w:val="00BF4A47"/>
    <w:rsid w:val="00C5018F"/>
    <w:rsid w:val="00CB5915"/>
    <w:rsid w:val="00D36815"/>
    <w:rsid w:val="00D51692"/>
    <w:rsid w:val="00DF7E4C"/>
    <w:rsid w:val="00E02D0A"/>
    <w:rsid w:val="00ED5124"/>
    <w:rsid w:val="00F037D3"/>
    <w:rsid w:val="00FA054C"/>
    <w:rsid w:val="00FA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B69D1"/>
  <w15:chartTrackingRefBased/>
  <w15:docId w15:val="{BCCB3ADB-6381-4DAD-ACA7-7249B53A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EB0"/>
    <w:pPr>
      <w:numPr>
        <w:ilvl w:val="3"/>
        <w:numId w:val="12"/>
      </w:num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C30F7"/>
    <w:pPr>
      <w:keepNext/>
      <w:keepLines/>
      <w:numPr>
        <w:ilvl w:val="0"/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30F7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Ttulo4"/>
    <w:next w:val="Ttulo4"/>
    <w:link w:val="Ttulo3Car"/>
    <w:autoRedefine/>
    <w:uiPriority w:val="9"/>
    <w:unhideWhenUsed/>
    <w:qFormat/>
    <w:rsid w:val="0099795F"/>
    <w:pPr>
      <w:numPr>
        <w:ilvl w:val="3"/>
        <w:numId w:val="8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45B6A"/>
    <w:pPr>
      <w:keepNext/>
      <w:keepLines/>
      <w:numPr>
        <w:ilvl w:val="0"/>
        <w:numId w:val="0"/>
      </w:numPr>
      <w:spacing w:before="40" w:after="0"/>
      <w:ind w:left="851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979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979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0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30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B107B"/>
    <w:pPr>
      <w:numPr>
        <w:ilvl w:val="0"/>
        <w:numId w:val="0"/>
      </w:num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979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645B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2B1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B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9979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99795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">
    <w:name w:val="Title"/>
    <w:basedOn w:val="Normal"/>
    <w:next w:val="Normal"/>
    <w:link w:val="TtuloCar"/>
    <w:rsid w:val="00D51692"/>
    <w:pPr>
      <w:keepNext/>
      <w:keepLines/>
      <w:numPr>
        <w:ilvl w:val="0"/>
        <w:numId w:val="0"/>
      </w:numPr>
      <w:spacing w:after="0" w:line="276" w:lineRule="auto"/>
      <w:ind w:left="1440" w:hanging="360"/>
      <w:jc w:val="left"/>
    </w:pPr>
    <w:rPr>
      <w:rFonts w:ascii="Trebuchet MS" w:eastAsia="Trebuchet MS" w:hAnsi="Trebuchet MS" w:cs="Trebuchet MS"/>
      <w:sz w:val="42"/>
      <w:szCs w:val="42"/>
      <w:lang w:val="en" w:eastAsia="es-ES"/>
    </w:rPr>
  </w:style>
  <w:style w:type="character" w:customStyle="1" w:styleId="TtuloCar">
    <w:name w:val="Título Car"/>
    <w:basedOn w:val="Fuentedeprrafopredeter"/>
    <w:link w:val="Ttulo"/>
    <w:rsid w:val="00D51692"/>
    <w:rPr>
      <w:rFonts w:ascii="Trebuchet MS" w:eastAsia="Trebuchet MS" w:hAnsi="Trebuchet MS" w:cs="Trebuchet MS"/>
      <w:sz w:val="42"/>
      <w:szCs w:val="42"/>
      <w:lang w:val="en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ibliotecas\Unity\ZSG\ZSG%20Documen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046D2-35C4-4FC8-A519-4CB2CED1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ZSG Document.dotx</Template>
  <TotalTime>101</TotalTime>
  <Pages>6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estandarizada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estandarizada</dc:title>
  <dc:subject/>
  <dc:creator>P M</dc:creator>
  <cp:keywords>Plantilla</cp:keywords>
  <dc:description/>
  <cp:lastModifiedBy>P M</cp:lastModifiedBy>
  <cp:revision>3</cp:revision>
  <dcterms:created xsi:type="dcterms:W3CDTF">2022-02-01T12:38:00Z</dcterms:created>
  <dcterms:modified xsi:type="dcterms:W3CDTF">2022-02-01T14:24:00Z</dcterms:modified>
</cp:coreProperties>
</file>